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443"/>
  <w:body>
    <w:p w:rsidR="0003407B" w:rsidRPr="006A4E26" w:rsidRDefault="006A4E26" w:rsidP="0003407B">
      <w:pPr>
        <w:pStyle w:val="23"/>
      </w:pPr>
      <w:r>
        <w:t>Средства поражения</w:t>
      </w:r>
    </w:p>
    <w:p w:rsidR="006A4E26" w:rsidRDefault="006A4E26" w:rsidP="00265DBA">
      <w:pPr>
        <w:pStyle w:val="ad"/>
      </w:pPr>
      <w:r>
        <w:t>Наиболее опасными п</w:t>
      </w:r>
      <w:r>
        <w:t xml:space="preserve">оражающими факторами на </w:t>
      </w:r>
      <w:r>
        <w:t>поле боя для военнослужащих являются пули, осколки и ударные волны от близких взрыво</w:t>
      </w:r>
      <w:r>
        <w:t>в</w:t>
      </w:r>
      <w:r>
        <w:t>. зарядов взрывчатых веществ</w:t>
      </w:r>
      <w:r>
        <w:t xml:space="preserve"> (ВВ). В современных условиях те же </w:t>
      </w:r>
      <w:r>
        <w:t xml:space="preserve">поражающие </w:t>
      </w:r>
      <w:r>
        <w:t>ф</w:t>
      </w:r>
      <w:r>
        <w:t>акторы несут</w:t>
      </w:r>
      <w:r>
        <w:t xml:space="preserve"> у</w:t>
      </w:r>
      <w:r>
        <w:t xml:space="preserve">грозу жизни сотрудникам правоохранительных </w:t>
      </w:r>
      <w:r>
        <w:t>органов при проведении ими специальных операций. Элементы боевой</w:t>
      </w:r>
      <w:r>
        <w:t xml:space="preserve"> экипировки</w:t>
      </w:r>
      <w:r>
        <w:t>, обеспеч</w:t>
      </w:r>
      <w:r>
        <w:t>ивающие защ</w:t>
      </w:r>
      <w:r>
        <w:t xml:space="preserve">иту от </w:t>
      </w:r>
      <w:r>
        <w:t>указанных</w:t>
      </w:r>
      <w:r>
        <w:t xml:space="preserve"> поражающих факторов,</w:t>
      </w:r>
      <w:r>
        <w:t xml:space="preserve"> называют средства</w:t>
      </w:r>
      <w:r>
        <w:t>ми индивиду</w:t>
      </w:r>
      <w:r w:rsidR="00265DBA">
        <w:t>ал</w:t>
      </w:r>
      <w:r>
        <w:t>ьной бронезащи</w:t>
      </w:r>
      <w:r w:rsidR="00265DBA">
        <w:t>т</w:t>
      </w:r>
      <w:r>
        <w:t>ы (СИБ). В соста</w:t>
      </w:r>
      <w:r w:rsidR="00265DBA">
        <w:t>в</w:t>
      </w:r>
      <w:r>
        <w:t xml:space="preserve"> СИ</w:t>
      </w:r>
      <w:r w:rsidR="00265DBA">
        <w:t xml:space="preserve">Б входят </w:t>
      </w:r>
      <w:proofErr w:type="spellStart"/>
      <w:r w:rsidR="00265DBA">
        <w:t>бро</w:t>
      </w:r>
      <w:r>
        <w:t>неодежда</w:t>
      </w:r>
      <w:proofErr w:type="spellEnd"/>
      <w:r w:rsidR="00265DBA">
        <w:t>,</w:t>
      </w:r>
      <w:r>
        <w:t xml:space="preserve"> шлем и щит. В последне</w:t>
      </w:r>
      <w:r w:rsidR="00265DBA">
        <w:t>е время разработаны взрывозащитные</w:t>
      </w:r>
      <w:r>
        <w:t xml:space="preserve"> </w:t>
      </w:r>
      <w:r w:rsidR="00265DBA">
        <w:t>к</w:t>
      </w:r>
      <w:r>
        <w:t>ом</w:t>
      </w:r>
      <w:r>
        <w:t>п</w:t>
      </w:r>
      <w:r>
        <w:t>лекты для разминирования различных взрывных устройств.</w:t>
      </w:r>
    </w:p>
    <w:p w:rsidR="003047B4" w:rsidRDefault="00265DBA" w:rsidP="006A4E26">
      <w:pPr>
        <w:pStyle w:val="ad"/>
      </w:pPr>
      <w:r>
        <w:t>Пули современного</w:t>
      </w:r>
      <w:r w:rsidR="006A4E26">
        <w:t xml:space="preserve"> стрелко</w:t>
      </w:r>
      <w:r>
        <w:t>вого оружия весьма разнообразны</w:t>
      </w:r>
      <w:r w:rsidR="006A4E26">
        <w:t xml:space="preserve"> и</w:t>
      </w:r>
      <w:r>
        <w:t xml:space="preserve"> </w:t>
      </w:r>
      <w:r w:rsidR="006A4E26">
        <w:t>обладают различной пробивкой с</w:t>
      </w:r>
      <w:r w:rsidR="006A4E26">
        <w:t>п</w:t>
      </w:r>
      <w:r w:rsidR="006A4E26">
        <w:t>особностью</w:t>
      </w:r>
      <w:r>
        <w:t xml:space="preserve">. </w:t>
      </w:r>
      <w:r w:rsidR="006A4E26">
        <w:t xml:space="preserve">Пули ·состоят из. </w:t>
      </w:r>
      <w:r>
        <w:t>Сердечника,</w:t>
      </w:r>
      <w:r w:rsidR="006A4E26">
        <w:t xml:space="preserve"> свинцовой рубашки и биметаллической,</w:t>
      </w:r>
      <w:r>
        <w:t xml:space="preserve"> </w:t>
      </w:r>
      <w:r w:rsidR="006A4E26">
        <w:t>(стал</w:t>
      </w:r>
      <w:r>
        <w:t>ьной,</w:t>
      </w:r>
      <w:r w:rsidR="006A4E26">
        <w:t xml:space="preserve"> плакированной томпаком) оболочки. Пули, у ко</w:t>
      </w:r>
      <w:r>
        <w:t>т</w:t>
      </w:r>
      <w:r w:rsidR="006A4E26">
        <w:t>орых оболочка</w:t>
      </w:r>
      <w:r>
        <w:t xml:space="preserve"> </w:t>
      </w:r>
      <w:r w:rsidR="006A4E26">
        <w:t xml:space="preserve">не </w:t>
      </w:r>
      <w:r>
        <w:t>п</w:t>
      </w:r>
      <w:r w:rsidR="006A4E26">
        <w:t>о</w:t>
      </w:r>
      <w:r>
        <w:t>лностью покрывает сердечник, н</w:t>
      </w:r>
      <w:r w:rsidR="006A4E26">
        <w:t>азы</w:t>
      </w:r>
      <w:r>
        <w:t xml:space="preserve">вают </w:t>
      </w:r>
      <w:proofErr w:type="spellStart"/>
      <w:r>
        <w:t>полуоболочечными</w:t>
      </w:r>
      <w:proofErr w:type="spellEnd"/>
      <w:r>
        <w:t>. Сердечн</w:t>
      </w:r>
      <w:r w:rsidR="006A4E26">
        <w:t>ик</w:t>
      </w:r>
      <w:r>
        <w:t xml:space="preserve"> пули может быть, свинцовым (и</w:t>
      </w:r>
      <w:r w:rsidR="006A4E26">
        <w:t>но</w:t>
      </w:r>
      <w:r w:rsidR="006A4E26">
        <w:t>г</w:t>
      </w:r>
      <w:r>
        <w:t xml:space="preserve">да для увеличения твердости добавляют </w:t>
      </w:r>
      <w:r w:rsidR="006A4E26">
        <w:t xml:space="preserve">сурьму) или стальным </w:t>
      </w:r>
      <w:r w:rsidR="006A4E26">
        <w:t>п</w:t>
      </w:r>
      <w:r w:rsidR="006A4E26">
        <w:t>омещен</w:t>
      </w:r>
      <w:r>
        <w:t>н</w:t>
      </w:r>
      <w:r w:rsidR="006A4E26">
        <w:t>ым в свинцовую рубашку. Пробивное действие</w:t>
      </w:r>
      <w:r>
        <w:t xml:space="preserve"> </w:t>
      </w:r>
      <w:r w:rsidR="006A4E26">
        <w:t>пули зависит от ее конструкции, о</w:t>
      </w:r>
      <w:r>
        <w:t>б</w:t>
      </w:r>
      <w:r w:rsidR="006A4E26">
        <w:t>щей и удельной кинетической</w:t>
      </w:r>
      <w:r>
        <w:t xml:space="preserve"> </w:t>
      </w:r>
      <w:r w:rsidR="006A4E26">
        <w:t>э</w:t>
      </w:r>
      <w:r>
        <w:t>н</w:t>
      </w:r>
      <w:r w:rsidR="006A4E26">
        <w:t>ер</w:t>
      </w:r>
      <w:r w:rsidR="006A4E26">
        <w:t>г</w:t>
      </w:r>
      <w:r w:rsidR="006A4E26">
        <w:t>ии, массы, прочности материала из которою она изготовлена, а также</w:t>
      </w:r>
      <w:r>
        <w:t xml:space="preserve"> </w:t>
      </w:r>
      <w:r w:rsidR="006A4E26">
        <w:t>от</w:t>
      </w:r>
      <w:r>
        <w:t xml:space="preserve"> </w:t>
      </w:r>
      <w:r w:rsidR="003047B4">
        <w:t>прочности преграды</w:t>
      </w:r>
      <w:r w:rsidR="006A4E26">
        <w:t>. Максим</w:t>
      </w:r>
      <w:r w:rsidR="003047B4">
        <w:t>альной пробивной способностью</w:t>
      </w:r>
      <w:r w:rsidR="006A4E26">
        <w:t xml:space="preserve"> обладают</w:t>
      </w:r>
      <w:r w:rsidR="003047B4">
        <w:t xml:space="preserve"> </w:t>
      </w:r>
      <w:r w:rsidR="006A4E26">
        <w:t xml:space="preserve">так называемые бронебойные пули имеющие высокотвердый </w:t>
      </w:r>
      <w:proofErr w:type="spellStart"/>
      <w:r w:rsidR="003047B4">
        <w:t>термоупрочненный</w:t>
      </w:r>
      <w:proofErr w:type="spellEnd"/>
      <w:r w:rsidR="003047B4">
        <w:t xml:space="preserve"> </w:t>
      </w:r>
      <w:r w:rsidR="006A4E26">
        <w:t>сердеч</w:t>
      </w:r>
      <w:r w:rsidR="003047B4">
        <w:t>н</w:t>
      </w:r>
      <w:r w:rsidR="006A4E26">
        <w:t>ик (ТУС) из высокоу</w:t>
      </w:r>
      <w:r w:rsidR="006A4E26">
        <w:t>г</w:t>
      </w:r>
      <w:r w:rsidR="006A4E26">
        <w:t>леродистой стали. Известны также</w:t>
      </w:r>
      <w:r w:rsidR="003047B4">
        <w:t xml:space="preserve"> </w:t>
      </w:r>
      <w:r w:rsidR="006A4E26">
        <w:t>бро</w:t>
      </w:r>
      <w:r w:rsidR="003047B4">
        <w:t>небойные пули с твердосплавными</w:t>
      </w:r>
      <w:r w:rsidR="006A4E26">
        <w:t>,</w:t>
      </w:r>
      <w:r w:rsidR="003047B4">
        <w:t xml:space="preserve"> </w:t>
      </w:r>
      <w:r w:rsidR="006A4E26">
        <w:t>сер</w:t>
      </w:r>
      <w:r w:rsidR="003047B4">
        <w:t>д</w:t>
      </w:r>
      <w:r w:rsidR="006A4E26">
        <w:t>ечниками из карбида вольфрама,</w:t>
      </w:r>
      <w:r w:rsidR="003047B4">
        <w:t xml:space="preserve"> (</w:t>
      </w:r>
      <w:r w:rsidR="006A4E26">
        <w:t>например, пуля 7Н24)</w:t>
      </w:r>
      <w:r w:rsidR="003047B4">
        <w:t>, о</w:t>
      </w:r>
      <w:r w:rsidR="006A4E26">
        <w:t>бл</w:t>
      </w:r>
      <w:r w:rsidR="003047B4">
        <w:t>адающая</w:t>
      </w:r>
      <w:r w:rsidR="006A4E26">
        <w:t xml:space="preserve"> </w:t>
      </w:r>
      <w:proofErr w:type="spellStart"/>
      <w:r w:rsidR="003047B4">
        <w:t>повышеннной</w:t>
      </w:r>
      <w:proofErr w:type="spellEnd"/>
      <w:r w:rsidR="003047B4">
        <w:t xml:space="preserve"> пробивной способностью</w:t>
      </w:r>
      <w:r w:rsidR="006A4E26">
        <w:t>.</w:t>
      </w:r>
    </w:p>
    <w:p w:rsidR="00A20256" w:rsidRDefault="006A4E26" w:rsidP="006A4E26">
      <w:pPr>
        <w:pStyle w:val="ad"/>
      </w:pPr>
      <w:r>
        <w:t xml:space="preserve">Бронебойные пули выстреливаются из </w:t>
      </w:r>
      <w:r w:rsidR="003047B4">
        <w:t>длинноствольного</w:t>
      </w:r>
      <w:r>
        <w:t xml:space="preserve"> оружия и обладают</w:t>
      </w:r>
      <w:r w:rsidR="003047B4">
        <w:t xml:space="preserve"> </w:t>
      </w:r>
      <w:r>
        <w:t>высокой начальной скоростью. В последнее время бронебойные пули</w:t>
      </w:r>
      <w:r w:rsidR="003047B4">
        <w:t xml:space="preserve"> начали разрабатыват</w:t>
      </w:r>
      <w:r>
        <w:t xml:space="preserve">ь и </w:t>
      </w:r>
      <w:r w:rsidR="003047B4">
        <w:t>дл</w:t>
      </w:r>
      <w:r>
        <w:t xml:space="preserve">я </w:t>
      </w:r>
      <w:r w:rsidR="003047B4">
        <w:t>короткоствольного</w:t>
      </w:r>
      <w:r>
        <w:t xml:space="preserve"> оружия в частности для</w:t>
      </w:r>
      <w:r w:rsidR="003047B4">
        <w:t xml:space="preserve"> </w:t>
      </w:r>
      <w:r>
        <w:t>п</w:t>
      </w:r>
      <w:r w:rsidR="003047B4">
        <w:t>ист</w:t>
      </w:r>
      <w:r>
        <w:t xml:space="preserve">олетов (например, </w:t>
      </w:r>
      <w:r>
        <w:t>п</w:t>
      </w:r>
      <w:r>
        <w:t>уля 7Н21 для пис</w:t>
      </w:r>
      <w:r w:rsidR="003047B4">
        <w:t>т</w:t>
      </w:r>
      <w:r>
        <w:t>олет</w:t>
      </w:r>
      <w:r w:rsidR="00A20256">
        <w:t>а Ярыгина</w:t>
      </w:r>
      <w:r>
        <w:t>).</w:t>
      </w:r>
      <w:r w:rsidR="003047B4">
        <w:t xml:space="preserve"> </w:t>
      </w:r>
    </w:p>
    <w:p w:rsidR="00A20256" w:rsidRDefault="00A20256" w:rsidP="006A4E26">
      <w:pPr>
        <w:pStyle w:val="ad"/>
      </w:pPr>
      <w:r>
        <w:t xml:space="preserve">Деформируемые низкоскоростные пули со свинцовыми сердечниками обладают значительно меньшей пробивающей способностью по сравнению с пулями со стальными сердечниками. В большинстве случаев такие пули используют в полицейском короткоствольном оружии. Основное </w:t>
      </w:r>
      <w:r>
        <w:lastRenderedPageBreak/>
        <w:t>назначение этих пуль состоит не только в пробивном, сколько в «останавливающем» действии.</w:t>
      </w:r>
    </w:p>
    <w:p w:rsidR="00857966" w:rsidRPr="0003407B" w:rsidRDefault="00857966" w:rsidP="0003407B">
      <w:pPr>
        <w:rPr>
          <w:rFonts w:ascii="Inter" w:hAnsi="Inter"/>
          <w:sz w:val="30"/>
          <w:szCs w:val="30"/>
          <w:lang w:val="ru-RU"/>
        </w:rPr>
      </w:pPr>
      <w:bookmarkStart w:id="0" w:name="_GoBack"/>
      <w:bookmarkEnd w:id="0"/>
    </w:p>
    <w:sectPr w:rsidR="00857966" w:rsidRPr="0003407B" w:rsidSect="00013635">
      <w:footerReference w:type="default" r:id="rId8"/>
      <w:pgSz w:w="11909" w:h="16834"/>
      <w:pgMar w:top="0" w:right="284" w:bottom="0" w:left="284" w:header="0" w:footer="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D4D" w:rsidRDefault="002B3D4D" w:rsidP="00011909">
      <w:pPr>
        <w:spacing w:line="240" w:lineRule="auto"/>
      </w:pPr>
      <w:r>
        <w:separator/>
      </w:r>
    </w:p>
  </w:endnote>
  <w:endnote w:type="continuationSeparator" w:id="0">
    <w:p w:rsidR="002B3D4D" w:rsidRDefault="002B3D4D" w:rsidP="00011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Inter V Thin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57B" w:rsidRDefault="0069357B">
    <w:pPr>
      <w:pStyle w:val="af9"/>
    </w:pPr>
  </w:p>
  <w:p w:rsidR="0069357B" w:rsidRDefault="0069357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D4D" w:rsidRDefault="002B3D4D" w:rsidP="00011909">
      <w:pPr>
        <w:spacing w:line="240" w:lineRule="auto"/>
      </w:pPr>
      <w:r>
        <w:separator/>
      </w:r>
    </w:p>
  </w:footnote>
  <w:footnote w:type="continuationSeparator" w:id="0">
    <w:p w:rsidR="002B3D4D" w:rsidRDefault="002B3D4D" w:rsidP="000119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9A426DC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C0A2D7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17E54B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56C721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7C0EE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7717AC"/>
    <w:multiLevelType w:val="hybridMultilevel"/>
    <w:tmpl w:val="A4D408D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0BB55A29"/>
    <w:multiLevelType w:val="hybridMultilevel"/>
    <w:tmpl w:val="58E25DA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E7F4EA4"/>
    <w:multiLevelType w:val="multilevel"/>
    <w:tmpl w:val="0902ED68"/>
    <w:lvl w:ilvl="0">
      <w:start w:val="1"/>
      <w:numFmt w:val="decimal"/>
      <w:lvlText w:val="%1."/>
      <w:lvlJc w:val="left"/>
      <w:pPr>
        <w:ind w:left="-133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587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307" w:hanging="360"/>
      </w:pPr>
      <w:rPr>
        <w:rFonts w:hint="default"/>
        <w:u w:val="none"/>
      </w:rPr>
    </w:lvl>
    <w:lvl w:ilvl="3">
      <w:start w:val="1"/>
      <w:numFmt w:val="decimal"/>
      <w:pStyle w:val="11"/>
      <w:lvlText w:val="%4."/>
      <w:lvlJc w:val="left"/>
      <w:pPr>
        <w:ind w:left="2027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747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67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187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4907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627" w:hanging="360"/>
      </w:pPr>
      <w:rPr>
        <w:rFonts w:hint="default"/>
        <w:u w:val="none"/>
      </w:rPr>
    </w:lvl>
  </w:abstractNum>
  <w:abstractNum w:abstractNumId="8" w15:restartNumberingAfterBreak="0">
    <w:nsid w:val="13100323"/>
    <w:multiLevelType w:val="multilevel"/>
    <w:tmpl w:val="9EFCCCE2"/>
    <w:lvl w:ilvl="0">
      <w:start w:val="1"/>
      <w:numFmt w:val="bullet"/>
      <w:pStyle w:val="a0"/>
      <w:lvlText w:val=""/>
      <w:lvlJc w:val="left"/>
      <w:pPr>
        <w:ind w:left="79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02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56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1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064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1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972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426" w:hanging="340"/>
      </w:pPr>
      <w:rPr>
        <w:rFonts w:ascii="Wingdings" w:hAnsi="Wingdings" w:hint="default"/>
      </w:rPr>
    </w:lvl>
  </w:abstractNum>
  <w:abstractNum w:abstractNumId="9" w15:restartNumberingAfterBreak="0">
    <w:nsid w:val="142760CA"/>
    <w:multiLevelType w:val="hybridMultilevel"/>
    <w:tmpl w:val="FDC86EE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 w15:restartNumberingAfterBreak="0">
    <w:nsid w:val="38E268D6"/>
    <w:multiLevelType w:val="multilevel"/>
    <w:tmpl w:val="07C431DE"/>
    <w:styleLink w:val="a1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974DF0"/>
    <w:multiLevelType w:val="multilevel"/>
    <w:tmpl w:val="373C40F4"/>
    <w:lvl w:ilvl="0">
      <w:start w:val="1"/>
      <w:numFmt w:val="decimal"/>
      <w:pStyle w:val="a2"/>
      <w:lvlText w:val="%1."/>
      <w:lvlJc w:val="left"/>
      <w:pPr>
        <w:ind w:left="794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248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2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6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4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2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6" w:hanging="340"/>
      </w:pPr>
      <w:rPr>
        <w:rFonts w:hint="default"/>
      </w:rPr>
    </w:lvl>
  </w:abstractNum>
  <w:abstractNum w:abstractNumId="12" w15:restartNumberingAfterBreak="0">
    <w:nsid w:val="45BB551F"/>
    <w:multiLevelType w:val="multilevel"/>
    <w:tmpl w:val="B4E40E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lowerRoman"/>
      <w:lvlText w:val="%3."/>
      <w:lvlJc w:val="right"/>
      <w:pPr>
        <w:ind w:left="2557" w:hanging="180"/>
      </w:pPr>
    </w:lvl>
    <w:lvl w:ilvl="3">
      <w:start w:val="1"/>
      <w:numFmt w:val="decimal"/>
      <w:lvlText w:val="%4."/>
      <w:lvlJc w:val="left"/>
      <w:pPr>
        <w:ind w:left="3277" w:hanging="360"/>
      </w:pPr>
    </w:lvl>
    <w:lvl w:ilvl="4">
      <w:start w:val="1"/>
      <w:numFmt w:val="lowerLetter"/>
      <w:lvlText w:val="%5."/>
      <w:lvlJc w:val="left"/>
      <w:pPr>
        <w:ind w:left="3997" w:hanging="360"/>
      </w:pPr>
    </w:lvl>
    <w:lvl w:ilvl="5">
      <w:start w:val="1"/>
      <w:numFmt w:val="lowerRoman"/>
      <w:lvlText w:val="%6."/>
      <w:lvlJc w:val="right"/>
      <w:pPr>
        <w:ind w:left="4717" w:hanging="180"/>
      </w:pPr>
    </w:lvl>
    <w:lvl w:ilvl="6">
      <w:start w:val="1"/>
      <w:numFmt w:val="decimal"/>
      <w:lvlText w:val="%7."/>
      <w:lvlJc w:val="left"/>
      <w:pPr>
        <w:ind w:left="5437" w:hanging="360"/>
      </w:pPr>
    </w:lvl>
    <w:lvl w:ilvl="7">
      <w:start w:val="1"/>
      <w:numFmt w:val="lowerLetter"/>
      <w:lvlText w:val="%8."/>
      <w:lvlJc w:val="left"/>
      <w:pPr>
        <w:ind w:left="6157" w:hanging="360"/>
      </w:pPr>
    </w:lvl>
    <w:lvl w:ilvl="8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45F6413B"/>
    <w:multiLevelType w:val="multilevel"/>
    <w:tmpl w:val="743488AA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 w15:restartNumberingAfterBreak="0">
    <w:nsid w:val="567F1BDC"/>
    <w:multiLevelType w:val="hybridMultilevel"/>
    <w:tmpl w:val="2AA6888E"/>
    <w:lvl w:ilvl="0" w:tplc="0419000F">
      <w:start w:val="1"/>
      <w:numFmt w:val="bullet"/>
      <w:pStyle w:val="a3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75023A3"/>
    <w:multiLevelType w:val="hybridMultilevel"/>
    <w:tmpl w:val="904AEC4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75BC0018"/>
    <w:multiLevelType w:val="multilevel"/>
    <w:tmpl w:val="733C41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57" w:hanging="180"/>
      </w:pPr>
    </w:lvl>
    <w:lvl w:ilvl="3">
      <w:start w:val="1"/>
      <w:numFmt w:val="decimal"/>
      <w:lvlText w:val="%4."/>
      <w:lvlJc w:val="left"/>
      <w:pPr>
        <w:ind w:left="3277" w:hanging="360"/>
      </w:pPr>
    </w:lvl>
    <w:lvl w:ilvl="4">
      <w:start w:val="1"/>
      <w:numFmt w:val="lowerLetter"/>
      <w:lvlText w:val="%5."/>
      <w:lvlJc w:val="left"/>
      <w:pPr>
        <w:ind w:left="3997" w:hanging="360"/>
      </w:pPr>
    </w:lvl>
    <w:lvl w:ilvl="5">
      <w:start w:val="1"/>
      <w:numFmt w:val="lowerRoman"/>
      <w:lvlText w:val="%6."/>
      <w:lvlJc w:val="right"/>
      <w:pPr>
        <w:ind w:left="4717" w:hanging="180"/>
      </w:pPr>
    </w:lvl>
    <w:lvl w:ilvl="6">
      <w:start w:val="1"/>
      <w:numFmt w:val="decimal"/>
      <w:lvlText w:val="%7."/>
      <w:lvlJc w:val="left"/>
      <w:pPr>
        <w:ind w:left="5437" w:hanging="360"/>
      </w:pPr>
    </w:lvl>
    <w:lvl w:ilvl="7">
      <w:start w:val="1"/>
      <w:numFmt w:val="lowerLetter"/>
      <w:lvlText w:val="%8."/>
      <w:lvlJc w:val="left"/>
      <w:pPr>
        <w:ind w:left="6157" w:hanging="360"/>
      </w:pPr>
    </w:lvl>
    <w:lvl w:ilvl="8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7CE10B32"/>
    <w:multiLevelType w:val="multilevel"/>
    <w:tmpl w:val="DAF6B196"/>
    <w:lvl w:ilvl="0">
      <w:start w:val="1"/>
      <w:numFmt w:val="decimal"/>
      <w:pStyle w:val="3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40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17"/>
  </w:num>
  <w:num w:numId="10">
    <w:abstractNumId w:val="8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9"/>
  </w:num>
  <w:num w:numId="16">
    <w:abstractNumId w:val="15"/>
  </w:num>
  <w:num w:numId="17">
    <w:abstractNumId w:val="6"/>
  </w:num>
  <w:num w:numId="18">
    <w:abstractNumId w:val="16"/>
  </w:num>
  <w:num w:numId="19">
    <w:abstractNumId w:val="12"/>
  </w:num>
  <w:num w:numId="20">
    <w:abstractNumId w:val="8"/>
  </w:num>
  <w:num w:numId="21">
    <w:abstractNumId w:val="17"/>
  </w:num>
  <w:num w:numId="22">
    <w:abstractNumId w:val="11"/>
  </w:num>
  <w:num w:numId="23">
    <w:abstractNumId w:val="11"/>
  </w:num>
  <w:num w:numId="24">
    <w:abstractNumId w:val="11"/>
  </w:num>
  <w:num w:numId="25">
    <w:abstractNumId w:val="17"/>
  </w:num>
  <w:num w:numId="26">
    <w:abstractNumId w:val="13"/>
  </w:num>
  <w:num w:numId="27">
    <w:abstractNumId w:val="17"/>
  </w:num>
  <w:num w:numId="28">
    <w:abstractNumId w:val="17"/>
  </w:num>
  <w:num w:numId="2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>
      <o:colormru v:ext="edit" colors="#32344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1E"/>
    <w:rsid w:val="0000285E"/>
    <w:rsid w:val="00003FC0"/>
    <w:rsid w:val="000111ED"/>
    <w:rsid w:val="00011909"/>
    <w:rsid w:val="00013635"/>
    <w:rsid w:val="00023B37"/>
    <w:rsid w:val="0003082F"/>
    <w:rsid w:val="0003407B"/>
    <w:rsid w:val="000344A9"/>
    <w:rsid w:val="00034DB6"/>
    <w:rsid w:val="0003600D"/>
    <w:rsid w:val="00037265"/>
    <w:rsid w:val="00037789"/>
    <w:rsid w:val="00047B96"/>
    <w:rsid w:val="00052891"/>
    <w:rsid w:val="00067A41"/>
    <w:rsid w:val="00073F9A"/>
    <w:rsid w:val="0007639B"/>
    <w:rsid w:val="00077391"/>
    <w:rsid w:val="00077E6E"/>
    <w:rsid w:val="000808CC"/>
    <w:rsid w:val="00081804"/>
    <w:rsid w:val="00097FFB"/>
    <w:rsid w:val="000A3ECD"/>
    <w:rsid w:val="000B6730"/>
    <w:rsid w:val="000C01AB"/>
    <w:rsid w:val="000C46AC"/>
    <w:rsid w:val="000D194F"/>
    <w:rsid w:val="000D29A3"/>
    <w:rsid w:val="000D5161"/>
    <w:rsid w:val="000D7578"/>
    <w:rsid w:val="000D7949"/>
    <w:rsid w:val="000D7B64"/>
    <w:rsid w:val="000D7E9B"/>
    <w:rsid w:val="000F1BA9"/>
    <w:rsid w:val="000F3A70"/>
    <w:rsid w:val="000F3C04"/>
    <w:rsid w:val="00105425"/>
    <w:rsid w:val="00106B3D"/>
    <w:rsid w:val="00126360"/>
    <w:rsid w:val="00141D4F"/>
    <w:rsid w:val="00146AE2"/>
    <w:rsid w:val="0015042F"/>
    <w:rsid w:val="00156B2D"/>
    <w:rsid w:val="00165364"/>
    <w:rsid w:val="00170697"/>
    <w:rsid w:val="00172BE7"/>
    <w:rsid w:val="00176832"/>
    <w:rsid w:val="00181023"/>
    <w:rsid w:val="001A1868"/>
    <w:rsid w:val="001A1B0C"/>
    <w:rsid w:val="001A6625"/>
    <w:rsid w:val="001D54B2"/>
    <w:rsid w:val="001E6FAA"/>
    <w:rsid w:val="001F0DF3"/>
    <w:rsid w:val="001F12B6"/>
    <w:rsid w:val="001F14D2"/>
    <w:rsid w:val="001F6CD0"/>
    <w:rsid w:val="00202D98"/>
    <w:rsid w:val="0022060B"/>
    <w:rsid w:val="00224F50"/>
    <w:rsid w:val="00225E16"/>
    <w:rsid w:val="002451E5"/>
    <w:rsid w:val="002508E7"/>
    <w:rsid w:val="00265DBA"/>
    <w:rsid w:val="00265EE4"/>
    <w:rsid w:val="00291908"/>
    <w:rsid w:val="00291A05"/>
    <w:rsid w:val="002B3D4D"/>
    <w:rsid w:val="002C444F"/>
    <w:rsid w:val="002C770F"/>
    <w:rsid w:val="002D3141"/>
    <w:rsid w:val="002E3710"/>
    <w:rsid w:val="002F59F6"/>
    <w:rsid w:val="002F6B04"/>
    <w:rsid w:val="0030114D"/>
    <w:rsid w:val="003047B4"/>
    <w:rsid w:val="00311727"/>
    <w:rsid w:val="0031328E"/>
    <w:rsid w:val="00316DC6"/>
    <w:rsid w:val="003220BC"/>
    <w:rsid w:val="0033601D"/>
    <w:rsid w:val="00342342"/>
    <w:rsid w:val="00345907"/>
    <w:rsid w:val="003502AA"/>
    <w:rsid w:val="00355B80"/>
    <w:rsid w:val="00365EB1"/>
    <w:rsid w:val="00375CFB"/>
    <w:rsid w:val="00384247"/>
    <w:rsid w:val="00386593"/>
    <w:rsid w:val="00386C18"/>
    <w:rsid w:val="00390C9B"/>
    <w:rsid w:val="003B050B"/>
    <w:rsid w:val="003B6A78"/>
    <w:rsid w:val="003C41CD"/>
    <w:rsid w:val="003E1DBE"/>
    <w:rsid w:val="003E66C5"/>
    <w:rsid w:val="004003DF"/>
    <w:rsid w:val="004007A0"/>
    <w:rsid w:val="00400A73"/>
    <w:rsid w:val="00400B16"/>
    <w:rsid w:val="00404B32"/>
    <w:rsid w:val="00411FF8"/>
    <w:rsid w:val="00424CC3"/>
    <w:rsid w:val="00431B48"/>
    <w:rsid w:val="0043301F"/>
    <w:rsid w:val="00442BEF"/>
    <w:rsid w:val="00447FC1"/>
    <w:rsid w:val="00452E82"/>
    <w:rsid w:val="0045680C"/>
    <w:rsid w:val="004610C2"/>
    <w:rsid w:val="00462E47"/>
    <w:rsid w:val="0046324F"/>
    <w:rsid w:val="00463B32"/>
    <w:rsid w:val="00466A00"/>
    <w:rsid w:val="00475A5B"/>
    <w:rsid w:val="004838FC"/>
    <w:rsid w:val="00484890"/>
    <w:rsid w:val="0048554E"/>
    <w:rsid w:val="00486C21"/>
    <w:rsid w:val="004906B0"/>
    <w:rsid w:val="00491DF2"/>
    <w:rsid w:val="00496F91"/>
    <w:rsid w:val="004A1CE8"/>
    <w:rsid w:val="004A747E"/>
    <w:rsid w:val="004B4937"/>
    <w:rsid w:val="004C2DA9"/>
    <w:rsid w:val="004D1D18"/>
    <w:rsid w:val="004D3935"/>
    <w:rsid w:val="004D3F4D"/>
    <w:rsid w:val="004E42A5"/>
    <w:rsid w:val="004E53CF"/>
    <w:rsid w:val="00505E26"/>
    <w:rsid w:val="00526330"/>
    <w:rsid w:val="00535E75"/>
    <w:rsid w:val="00535F49"/>
    <w:rsid w:val="005415C2"/>
    <w:rsid w:val="005507EA"/>
    <w:rsid w:val="005509DD"/>
    <w:rsid w:val="00551925"/>
    <w:rsid w:val="00554110"/>
    <w:rsid w:val="0055450B"/>
    <w:rsid w:val="00563858"/>
    <w:rsid w:val="00573C78"/>
    <w:rsid w:val="00576283"/>
    <w:rsid w:val="00577AFA"/>
    <w:rsid w:val="005827E2"/>
    <w:rsid w:val="005836F7"/>
    <w:rsid w:val="005862D0"/>
    <w:rsid w:val="00592B17"/>
    <w:rsid w:val="005A4BA7"/>
    <w:rsid w:val="005A55DD"/>
    <w:rsid w:val="005B1B79"/>
    <w:rsid w:val="005B4F56"/>
    <w:rsid w:val="005D11A2"/>
    <w:rsid w:val="005D5ECA"/>
    <w:rsid w:val="005E12B7"/>
    <w:rsid w:val="005F2CB5"/>
    <w:rsid w:val="005F44D3"/>
    <w:rsid w:val="00603281"/>
    <w:rsid w:val="006038E8"/>
    <w:rsid w:val="00604FFA"/>
    <w:rsid w:val="00621423"/>
    <w:rsid w:val="0064019B"/>
    <w:rsid w:val="00655D52"/>
    <w:rsid w:val="00667918"/>
    <w:rsid w:val="00676162"/>
    <w:rsid w:val="006808ED"/>
    <w:rsid w:val="00684828"/>
    <w:rsid w:val="00690DC8"/>
    <w:rsid w:val="0069100B"/>
    <w:rsid w:val="0069357B"/>
    <w:rsid w:val="00695086"/>
    <w:rsid w:val="006A2410"/>
    <w:rsid w:val="006A4E26"/>
    <w:rsid w:val="006A610B"/>
    <w:rsid w:val="006B68BE"/>
    <w:rsid w:val="006B7535"/>
    <w:rsid w:val="006C03B5"/>
    <w:rsid w:val="006C7396"/>
    <w:rsid w:val="006C7630"/>
    <w:rsid w:val="006D71F6"/>
    <w:rsid w:val="006E34E0"/>
    <w:rsid w:val="00701676"/>
    <w:rsid w:val="00702016"/>
    <w:rsid w:val="00711E9B"/>
    <w:rsid w:val="00732E49"/>
    <w:rsid w:val="0073372E"/>
    <w:rsid w:val="0074615C"/>
    <w:rsid w:val="00770A9C"/>
    <w:rsid w:val="007905CC"/>
    <w:rsid w:val="00792AC9"/>
    <w:rsid w:val="0079638D"/>
    <w:rsid w:val="007A5A16"/>
    <w:rsid w:val="007B0192"/>
    <w:rsid w:val="007B0599"/>
    <w:rsid w:val="007C1814"/>
    <w:rsid w:val="007C5782"/>
    <w:rsid w:val="007D2B48"/>
    <w:rsid w:val="007D5E7A"/>
    <w:rsid w:val="007D6C67"/>
    <w:rsid w:val="007D7A6F"/>
    <w:rsid w:val="007E6B73"/>
    <w:rsid w:val="007F02C6"/>
    <w:rsid w:val="007F54C4"/>
    <w:rsid w:val="008045A3"/>
    <w:rsid w:val="00805CFD"/>
    <w:rsid w:val="00810C40"/>
    <w:rsid w:val="00811851"/>
    <w:rsid w:val="008124FE"/>
    <w:rsid w:val="0085405C"/>
    <w:rsid w:val="008542F8"/>
    <w:rsid w:val="00857966"/>
    <w:rsid w:val="008607C7"/>
    <w:rsid w:val="00863738"/>
    <w:rsid w:val="00873D3C"/>
    <w:rsid w:val="00880A12"/>
    <w:rsid w:val="00884390"/>
    <w:rsid w:val="00892B71"/>
    <w:rsid w:val="008A1782"/>
    <w:rsid w:val="008A681B"/>
    <w:rsid w:val="008B281F"/>
    <w:rsid w:val="008C26DC"/>
    <w:rsid w:val="008C2703"/>
    <w:rsid w:val="008E1A49"/>
    <w:rsid w:val="009142D1"/>
    <w:rsid w:val="00914566"/>
    <w:rsid w:val="00914AB9"/>
    <w:rsid w:val="00931FA0"/>
    <w:rsid w:val="00935325"/>
    <w:rsid w:val="00947A24"/>
    <w:rsid w:val="009649C5"/>
    <w:rsid w:val="009736FD"/>
    <w:rsid w:val="009806BE"/>
    <w:rsid w:val="00982672"/>
    <w:rsid w:val="00984661"/>
    <w:rsid w:val="0099133D"/>
    <w:rsid w:val="00996B9B"/>
    <w:rsid w:val="009C7BE0"/>
    <w:rsid w:val="009E02E5"/>
    <w:rsid w:val="009E4A59"/>
    <w:rsid w:val="009E52B0"/>
    <w:rsid w:val="009F3D66"/>
    <w:rsid w:val="009F4E59"/>
    <w:rsid w:val="00A00DAA"/>
    <w:rsid w:val="00A14B4D"/>
    <w:rsid w:val="00A20256"/>
    <w:rsid w:val="00A23A33"/>
    <w:rsid w:val="00A260DF"/>
    <w:rsid w:val="00A3685B"/>
    <w:rsid w:val="00A45D8F"/>
    <w:rsid w:val="00A46DB1"/>
    <w:rsid w:val="00A67780"/>
    <w:rsid w:val="00A74F33"/>
    <w:rsid w:val="00A82A24"/>
    <w:rsid w:val="00A86B56"/>
    <w:rsid w:val="00AA2226"/>
    <w:rsid w:val="00AB4D65"/>
    <w:rsid w:val="00AC70A0"/>
    <w:rsid w:val="00AD0372"/>
    <w:rsid w:val="00AE0A87"/>
    <w:rsid w:val="00AE7F3A"/>
    <w:rsid w:val="00B023B3"/>
    <w:rsid w:val="00B22B17"/>
    <w:rsid w:val="00B23386"/>
    <w:rsid w:val="00B23A0C"/>
    <w:rsid w:val="00B30021"/>
    <w:rsid w:val="00B4048F"/>
    <w:rsid w:val="00B43C66"/>
    <w:rsid w:val="00B43F9F"/>
    <w:rsid w:val="00B4492C"/>
    <w:rsid w:val="00B610A2"/>
    <w:rsid w:val="00B62CBB"/>
    <w:rsid w:val="00B65343"/>
    <w:rsid w:val="00B7118D"/>
    <w:rsid w:val="00B71F88"/>
    <w:rsid w:val="00B8245B"/>
    <w:rsid w:val="00B85441"/>
    <w:rsid w:val="00B87065"/>
    <w:rsid w:val="00B931AA"/>
    <w:rsid w:val="00B962D8"/>
    <w:rsid w:val="00B9743E"/>
    <w:rsid w:val="00BA2B15"/>
    <w:rsid w:val="00BA5916"/>
    <w:rsid w:val="00BB52CB"/>
    <w:rsid w:val="00BB6444"/>
    <w:rsid w:val="00BC2DCA"/>
    <w:rsid w:val="00BC48A3"/>
    <w:rsid w:val="00BD144D"/>
    <w:rsid w:val="00BD3E04"/>
    <w:rsid w:val="00BD7DCE"/>
    <w:rsid w:val="00BF0605"/>
    <w:rsid w:val="00BF2103"/>
    <w:rsid w:val="00C16C45"/>
    <w:rsid w:val="00C337D3"/>
    <w:rsid w:val="00C368AB"/>
    <w:rsid w:val="00C43246"/>
    <w:rsid w:val="00C45CD1"/>
    <w:rsid w:val="00C4762E"/>
    <w:rsid w:val="00C60956"/>
    <w:rsid w:val="00C736ED"/>
    <w:rsid w:val="00C751C0"/>
    <w:rsid w:val="00C75D46"/>
    <w:rsid w:val="00C777B3"/>
    <w:rsid w:val="00C77EDD"/>
    <w:rsid w:val="00C92D3A"/>
    <w:rsid w:val="00C961A0"/>
    <w:rsid w:val="00CB048D"/>
    <w:rsid w:val="00CB238C"/>
    <w:rsid w:val="00CC5D62"/>
    <w:rsid w:val="00CC6837"/>
    <w:rsid w:val="00CD3109"/>
    <w:rsid w:val="00CD5C1E"/>
    <w:rsid w:val="00D0298C"/>
    <w:rsid w:val="00D04742"/>
    <w:rsid w:val="00D064D8"/>
    <w:rsid w:val="00D07D49"/>
    <w:rsid w:val="00D1355E"/>
    <w:rsid w:val="00D163F8"/>
    <w:rsid w:val="00D52E66"/>
    <w:rsid w:val="00D5364D"/>
    <w:rsid w:val="00D54526"/>
    <w:rsid w:val="00D60E44"/>
    <w:rsid w:val="00D66D2D"/>
    <w:rsid w:val="00D7026A"/>
    <w:rsid w:val="00D70B53"/>
    <w:rsid w:val="00D7199A"/>
    <w:rsid w:val="00D72A7E"/>
    <w:rsid w:val="00D80A37"/>
    <w:rsid w:val="00D853BE"/>
    <w:rsid w:val="00D871E3"/>
    <w:rsid w:val="00D90B0A"/>
    <w:rsid w:val="00DA1C8A"/>
    <w:rsid w:val="00DA68A6"/>
    <w:rsid w:val="00DB5164"/>
    <w:rsid w:val="00DC5DA9"/>
    <w:rsid w:val="00DD0A76"/>
    <w:rsid w:val="00DD184A"/>
    <w:rsid w:val="00DF00DC"/>
    <w:rsid w:val="00DF75E8"/>
    <w:rsid w:val="00E03807"/>
    <w:rsid w:val="00E1553C"/>
    <w:rsid w:val="00E42B11"/>
    <w:rsid w:val="00E432C7"/>
    <w:rsid w:val="00E51A02"/>
    <w:rsid w:val="00E6360D"/>
    <w:rsid w:val="00E66EE9"/>
    <w:rsid w:val="00E77F41"/>
    <w:rsid w:val="00E87DD3"/>
    <w:rsid w:val="00E92265"/>
    <w:rsid w:val="00E97F5B"/>
    <w:rsid w:val="00EA53AD"/>
    <w:rsid w:val="00EA66DB"/>
    <w:rsid w:val="00EB0507"/>
    <w:rsid w:val="00EB67F8"/>
    <w:rsid w:val="00ED7957"/>
    <w:rsid w:val="00EE4E32"/>
    <w:rsid w:val="00EE4EAF"/>
    <w:rsid w:val="00EF58B9"/>
    <w:rsid w:val="00EF6A79"/>
    <w:rsid w:val="00EF7C3A"/>
    <w:rsid w:val="00EF7F45"/>
    <w:rsid w:val="00F03291"/>
    <w:rsid w:val="00F10EFF"/>
    <w:rsid w:val="00F1211F"/>
    <w:rsid w:val="00F2006B"/>
    <w:rsid w:val="00F21713"/>
    <w:rsid w:val="00F21ECE"/>
    <w:rsid w:val="00F27BAE"/>
    <w:rsid w:val="00F322A3"/>
    <w:rsid w:val="00F50CCE"/>
    <w:rsid w:val="00F549E8"/>
    <w:rsid w:val="00F570C9"/>
    <w:rsid w:val="00F75BD5"/>
    <w:rsid w:val="00F867B7"/>
    <w:rsid w:val="00F879B1"/>
    <w:rsid w:val="00FA005F"/>
    <w:rsid w:val="00FA72E0"/>
    <w:rsid w:val="00FB6A23"/>
    <w:rsid w:val="00FC26D3"/>
    <w:rsid w:val="00FD571B"/>
    <w:rsid w:val="00FE1A45"/>
    <w:rsid w:val="00FE55B4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23443"/>
    </o:shapedefaults>
    <o:shapelayout v:ext="edit">
      <o:idmap v:ext="edit" data="1"/>
    </o:shapelayout>
  </w:shapeDefaults>
  <w:decimalSymbol w:val=","/>
  <w:listSeparator w:val=";"/>
  <w14:docId w14:val="1B280C80"/>
  <w15:docId w15:val="{AC211F39-EE70-4503-97BC-7896FA81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7"/>
    <w:rsid w:val="004610C2"/>
  </w:style>
  <w:style w:type="paragraph" w:styleId="1">
    <w:name w:val="heading 1"/>
    <w:basedOn w:val="a4"/>
    <w:next w:val="a4"/>
    <w:link w:val="10"/>
    <w:uiPriority w:val="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4"/>
    <w:next w:val="a4"/>
    <w:uiPriority w:val="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1">
    <w:name w:val="heading 3"/>
    <w:basedOn w:val="a4"/>
    <w:next w:val="a4"/>
    <w:uiPriority w:val="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1">
    <w:name w:val="heading 4"/>
    <w:basedOn w:val="a4"/>
    <w:next w:val="a4"/>
    <w:uiPriority w:val="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0">
    <w:name w:val="heading 5"/>
    <w:basedOn w:val="a4"/>
    <w:next w:val="a4"/>
    <w:uiPriority w:val="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4"/>
    <w:next w:val="a4"/>
    <w:uiPriority w:val="7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4"/>
    <w:next w:val="a4"/>
    <w:link w:val="70"/>
    <w:uiPriority w:val="9"/>
    <w:unhideWhenUsed/>
    <w:rsid w:val="007905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4"/>
    <w:next w:val="a4"/>
    <w:link w:val="80"/>
    <w:uiPriority w:val="9"/>
    <w:unhideWhenUsed/>
    <w:rsid w:val="009F3D66"/>
    <w:pPr>
      <w:keepNext/>
      <w:keepLines/>
      <w:spacing w:before="40"/>
      <w:jc w:val="center"/>
      <w:outlineLvl w:val="7"/>
    </w:pPr>
    <w:rPr>
      <w:rFonts w:ascii="Times New Roman" w:eastAsiaTheme="majorEastAsia" w:hAnsi="Times New Roman" w:cs="Times New Roman"/>
      <w:b/>
      <w:color w:val="272727" w:themeColor="text1" w:themeTint="D8"/>
      <w:sz w:val="24"/>
      <w:lang w:val="ru-RU"/>
    </w:rPr>
  </w:style>
  <w:style w:type="paragraph" w:styleId="9">
    <w:name w:val="heading 9"/>
    <w:basedOn w:val="a4"/>
    <w:next w:val="a4"/>
    <w:link w:val="90"/>
    <w:uiPriority w:val="9"/>
    <w:unhideWhenUsed/>
    <w:rsid w:val="009F3D66"/>
    <w:pPr>
      <w:keepNext/>
      <w:keepLines/>
      <w:spacing w:before="240" w:after="120" w:line="240" w:lineRule="auto"/>
      <w:outlineLvl w:val="8"/>
    </w:pPr>
    <w:rPr>
      <w:rFonts w:ascii="Times New Roman" w:eastAsiaTheme="majorEastAsia" w:hAnsi="Times New Roman" w:cs="Times New Roman"/>
      <w:b/>
      <w:iCs/>
      <w:color w:val="272727" w:themeColor="text1" w:themeTint="D8"/>
      <w:sz w:val="24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next w:val="a4"/>
    <w:uiPriority w:val="7"/>
    <w:pPr>
      <w:keepNext/>
      <w:keepLines/>
      <w:spacing w:after="60"/>
    </w:pPr>
    <w:rPr>
      <w:sz w:val="52"/>
      <w:szCs w:val="52"/>
    </w:rPr>
  </w:style>
  <w:style w:type="paragraph" w:styleId="a9">
    <w:name w:val="Subtitle"/>
    <w:basedOn w:val="a4"/>
    <w:next w:val="a4"/>
    <w:uiPriority w:val="7"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List Paragraph"/>
    <w:aliases w:val="Bullet List,FooterText,numbered,Цветной список - Акцент 11,Список нумерованный цифры"/>
    <w:basedOn w:val="a4"/>
    <w:link w:val="ab"/>
    <w:uiPriority w:val="34"/>
    <w:rsid w:val="00F322A3"/>
    <w:pPr>
      <w:ind w:left="720"/>
    </w:pPr>
  </w:style>
  <w:style w:type="paragraph" w:customStyle="1" w:styleId="a3">
    <w:name w:val="Маркированный списочек"/>
    <w:basedOn w:val="aa"/>
    <w:link w:val="ac"/>
    <w:uiPriority w:val="7"/>
    <w:rsid w:val="006C03B5"/>
    <w:pPr>
      <w:framePr w:hSpace="180" w:wrap="around" w:vAnchor="text" w:hAnchor="text" w:y="1"/>
      <w:numPr>
        <w:numId w:val="2"/>
      </w:numPr>
      <w:tabs>
        <w:tab w:val="left" w:pos="426"/>
      </w:tabs>
      <w:spacing w:after="200"/>
      <w:suppressOverlap/>
      <w:jc w:val="both"/>
    </w:pPr>
    <w:rPr>
      <w:rFonts w:ascii="Times New Roman" w:eastAsia="Calibri" w:hAnsi="Times New Roman" w:cs="Times New Roman"/>
      <w:sz w:val="24"/>
      <w:szCs w:val="24"/>
      <w:lang w:val="ru-RU" w:eastAsia="en-US"/>
    </w:rPr>
  </w:style>
  <w:style w:type="character" w:customStyle="1" w:styleId="ac">
    <w:name w:val="Маркированный списочек Знак"/>
    <w:basedOn w:val="a5"/>
    <w:link w:val="a3"/>
    <w:uiPriority w:val="7"/>
    <w:rsid w:val="004610C2"/>
    <w:rPr>
      <w:rFonts w:ascii="Times New Roman" w:eastAsia="Calibri" w:hAnsi="Times New Roman" w:cs="Times New Roman"/>
      <w:sz w:val="24"/>
      <w:szCs w:val="24"/>
      <w:lang w:val="ru-RU" w:eastAsia="en-US"/>
    </w:rPr>
  </w:style>
  <w:style w:type="character" w:customStyle="1" w:styleId="ab">
    <w:name w:val="Абзац списка Знак"/>
    <w:aliases w:val="Bullet List Знак,FooterText Знак,numbered Знак,Цветной список - Акцент 11 Знак,Список нумерованный цифры Знак"/>
    <w:link w:val="aa"/>
    <w:uiPriority w:val="34"/>
    <w:locked/>
    <w:rsid w:val="00F549E8"/>
  </w:style>
  <w:style w:type="paragraph" w:styleId="ad">
    <w:name w:val="Body Text"/>
    <w:basedOn w:val="a4"/>
    <w:link w:val="ae"/>
    <w:qFormat/>
    <w:rsid w:val="0003407B"/>
    <w:pPr>
      <w:spacing w:after="120"/>
      <w:ind w:firstLine="397"/>
      <w:contextualSpacing w:val="0"/>
      <w:jc w:val="both"/>
    </w:pPr>
    <w:rPr>
      <w:rFonts w:ascii="Inter" w:eastAsia="Calibri" w:hAnsi="Inter" w:cs="Courier New"/>
      <w:sz w:val="30"/>
      <w:szCs w:val="30"/>
      <w:lang w:val="ru-RU" w:eastAsia="en-US"/>
    </w:rPr>
  </w:style>
  <w:style w:type="character" w:customStyle="1" w:styleId="ae">
    <w:name w:val="Основной текст Знак"/>
    <w:basedOn w:val="a5"/>
    <w:link w:val="ad"/>
    <w:rsid w:val="0003407B"/>
    <w:rPr>
      <w:rFonts w:ascii="Inter" w:eastAsia="Calibri" w:hAnsi="Inter" w:cs="Courier New"/>
      <w:sz w:val="30"/>
      <w:szCs w:val="30"/>
      <w:lang w:val="ru-RU" w:eastAsia="en-US"/>
    </w:rPr>
  </w:style>
  <w:style w:type="character" w:customStyle="1" w:styleId="70">
    <w:name w:val="Заголовок 7 Знак"/>
    <w:basedOn w:val="a5"/>
    <w:link w:val="7"/>
    <w:uiPriority w:val="9"/>
    <w:rsid w:val="007905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5"/>
    <w:link w:val="8"/>
    <w:uiPriority w:val="9"/>
    <w:rsid w:val="009F3D66"/>
    <w:rPr>
      <w:rFonts w:ascii="Times New Roman" w:eastAsiaTheme="majorEastAsia" w:hAnsi="Times New Roman" w:cs="Times New Roman"/>
      <w:b/>
      <w:color w:val="272727" w:themeColor="text1" w:themeTint="D8"/>
      <w:sz w:val="24"/>
      <w:lang w:val="ru-RU"/>
    </w:rPr>
  </w:style>
  <w:style w:type="character" w:customStyle="1" w:styleId="90">
    <w:name w:val="Заголовок 9 Знак"/>
    <w:basedOn w:val="a5"/>
    <w:link w:val="9"/>
    <w:uiPriority w:val="9"/>
    <w:rsid w:val="009F3D66"/>
    <w:rPr>
      <w:rFonts w:ascii="Times New Roman" w:eastAsiaTheme="majorEastAsia" w:hAnsi="Times New Roman" w:cs="Times New Roman"/>
      <w:b/>
      <w:iCs/>
      <w:color w:val="272727" w:themeColor="text1" w:themeTint="D8"/>
      <w:sz w:val="24"/>
      <w:szCs w:val="20"/>
    </w:rPr>
  </w:style>
  <w:style w:type="character" w:styleId="af">
    <w:name w:val="Subtle Emphasis"/>
    <w:basedOn w:val="a5"/>
    <w:uiPriority w:val="19"/>
    <w:rsid w:val="007905CC"/>
    <w:rPr>
      <w:i/>
      <w:iCs/>
      <w:color w:val="404040" w:themeColor="text1" w:themeTint="BF"/>
    </w:rPr>
  </w:style>
  <w:style w:type="character" w:styleId="af0">
    <w:name w:val="Intense Emphasis"/>
    <w:basedOn w:val="a5"/>
    <w:uiPriority w:val="21"/>
    <w:rsid w:val="007905CC"/>
    <w:rPr>
      <w:i/>
      <w:iCs/>
      <w:color w:val="4F81BD" w:themeColor="accent1"/>
    </w:rPr>
  </w:style>
  <w:style w:type="character" w:styleId="af1">
    <w:name w:val="Emphasis"/>
    <w:basedOn w:val="a5"/>
    <w:uiPriority w:val="20"/>
    <w:rsid w:val="007905CC"/>
    <w:rPr>
      <w:i/>
      <w:iCs/>
    </w:rPr>
  </w:style>
  <w:style w:type="paragraph" w:styleId="a">
    <w:name w:val="List Bullet"/>
    <w:basedOn w:val="a4"/>
    <w:uiPriority w:val="99"/>
    <w:unhideWhenUsed/>
    <w:rsid w:val="009649C5"/>
    <w:pPr>
      <w:numPr>
        <w:numId w:val="3"/>
      </w:numPr>
    </w:pPr>
  </w:style>
  <w:style w:type="paragraph" w:styleId="2">
    <w:name w:val="List Bullet 2"/>
    <w:basedOn w:val="a4"/>
    <w:uiPriority w:val="99"/>
    <w:unhideWhenUsed/>
    <w:rsid w:val="009649C5"/>
    <w:pPr>
      <w:numPr>
        <w:numId w:val="4"/>
      </w:numPr>
    </w:pPr>
  </w:style>
  <w:style w:type="paragraph" w:styleId="3">
    <w:name w:val="List Bullet 3"/>
    <w:basedOn w:val="a4"/>
    <w:uiPriority w:val="99"/>
    <w:unhideWhenUsed/>
    <w:rsid w:val="009649C5"/>
    <w:pPr>
      <w:numPr>
        <w:numId w:val="5"/>
      </w:numPr>
    </w:pPr>
  </w:style>
  <w:style w:type="paragraph" w:styleId="4">
    <w:name w:val="List Bullet 4"/>
    <w:basedOn w:val="a4"/>
    <w:uiPriority w:val="99"/>
    <w:unhideWhenUsed/>
    <w:rsid w:val="009649C5"/>
    <w:pPr>
      <w:numPr>
        <w:numId w:val="6"/>
      </w:numPr>
    </w:pPr>
  </w:style>
  <w:style w:type="paragraph" w:styleId="5">
    <w:name w:val="List Bullet 5"/>
    <w:basedOn w:val="a4"/>
    <w:uiPriority w:val="99"/>
    <w:unhideWhenUsed/>
    <w:rsid w:val="009649C5"/>
    <w:pPr>
      <w:numPr>
        <w:numId w:val="7"/>
      </w:numPr>
    </w:pPr>
  </w:style>
  <w:style w:type="paragraph" w:styleId="21">
    <w:name w:val="List Continue 2"/>
    <w:basedOn w:val="a4"/>
    <w:uiPriority w:val="99"/>
    <w:unhideWhenUsed/>
    <w:rsid w:val="009649C5"/>
    <w:pPr>
      <w:spacing w:after="120"/>
      <w:ind w:left="566"/>
    </w:pPr>
  </w:style>
  <w:style w:type="paragraph" w:styleId="af2">
    <w:name w:val="List Continue"/>
    <w:basedOn w:val="a4"/>
    <w:uiPriority w:val="99"/>
    <w:unhideWhenUsed/>
    <w:rsid w:val="009649C5"/>
    <w:pPr>
      <w:spacing w:after="120"/>
      <w:ind w:left="283"/>
    </w:pPr>
  </w:style>
  <w:style w:type="paragraph" w:styleId="af3">
    <w:name w:val="Closing"/>
    <w:basedOn w:val="a4"/>
    <w:link w:val="af4"/>
    <w:uiPriority w:val="99"/>
    <w:unhideWhenUsed/>
    <w:rsid w:val="009649C5"/>
    <w:pPr>
      <w:spacing w:line="240" w:lineRule="auto"/>
      <w:ind w:left="4252"/>
    </w:pPr>
  </w:style>
  <w:style w:type="character" w:customStyle="1" w:styleId="af4">
    <w:name w:val="Прощание Знак"/>
    <w:basedOn w:val="a5"/>
    <w:link w:val="af3"/>
    <w:uiPriority w:val="99"/>
    <w:rsid w:val="009649C5"/>
  </w:style>
  <w:style w:type="paragraph" w:styleId="af5">
    <w:name w:val="List"/>
    <w:basedOn w:val="a4"/>
    <w:uiPriority w:val="99"/>
    <w:unhideWhenUsed/>
    <w:rsid w:val="009649C5"/>
    <w:pPr>
      <w:ind w:left="283" w:hanging="283"/>
    </w:pPr>
  </w:style>
  <w:style w:type="paragraph" w:styleId="22">
    <w:name w:val="List 2"/>
    <w:basedOn w:val="a4"/>
    <w:uiPriority w:val="99"/>
    <w:unhideWhenUsed/>
    <w:rsid w:val="009649C5"/>
    <w:pPr>
      <w:ind w:left="566" w:hanging="283"/>
    </w:pPr>
  </w:style>
  <w:style w:type="numbering" w:customStyle="1" w:styleId="a1">
    <w:name w:val="Маркированный список (мой)"/>
    <w:uiPriority w:val="99"/>
    <w:rsid w:val="009649C5"/>
    <w:pPr>
      <w:numPr>
        <w:numId w:val="8"/>
      </w:numPr>
    </w:pPr>
  </w:style>
  <w:style w:type="paragraph" w:customStyle="1" w:styleId="100">
    <w:name w:val="Заголовок 10"/>
    <w:basedOn w:val="9"/>
    <w:link w:val="101"/>
    <w:uiPriority w:val="7"/>
    <w:rsid w:val="009F3D66"/>
    <w:rPr>
      <w:sz w:val="22"/>
      <w:lang w:val="ru-RU"/>
    </w:rPr>
  </w:style>
  <w:style w:type="paragraph" w:customStyle="1" w:styleId="a2">
    <w:name w:val="Нумерация"/>
    <w:basedOn w:val="a4"/>
    <w:link w:val="af6"/>
    <w:uiPriority w:val="6"/>
    <w:qFormat/>
    <w:rsid w:val="00FF5A82"/>
    <w:pPr>
      <w:numPr>
        <w:numId w:val="23"/>
      </w:numPr>
      <w:spacing w:after="120"/>
      <w:ind w:left="814" w:hanging="360"/>
      <w:jc w:val="both"/>
    </w:pPr>
    <w:rPr>
      <w:rFonts w:ascii="Inter" w:hAnsi="Inter" w:cs="Times New Roman"/>
      <w:sz w:val="30"/>
      <w:szCs w:val="20"/>
      <w:lang w:val="ru-RU" w:eastAsia="en-US"/>
    </w:rPr>
  </w:style>
  <w:style w:type="character" w:customStyle="1" w:styleId="101">
    <w:name w:val="Заголовок 10 Знак"/>
    <w:basedOn w:val="90"/>
    <w:link w:val="100"/>
    <w:uiPriority w:val="7"/>
    <w:rsid w:val="004610C2"/>
    <w:rPr>
      <w:rFonts w:ascii="Times New Roman" w:eastAsiaTheme="majorEastAsia" w:hAnsi="Times New Roman" w:cs="Times New Roman"/>
      <w:b/>
      <w:iCs/>
      <w:color w:val="272727" w:themeColor="text1" w:themeTint="D8"/>
      <w:sz w:val="24"/>
      <w:szCs w:val="20"/>
      <w:lang w:val="ru-RU"/>
    </w:rPr>
  </w:style>
  <w:style w:type="paragraph" w:customStyle="1" w:styleId="11">
    <w:name w:val="Заголовок 11"/>
    <w:basedOn w:val="ad"/>
    <w:link w:val="110"/>
    <w:uiPriority w:val="7"/>
    <w:rsid w:val="00FA005F"/>
    <w:pPr>
      <w:numPr>
        <w:ilvl w:val="3"/>
        <w:numId w:val="1"/>
      </w:numPr>
      <w:spacing w:before="120" w:after="240" w:line="240" w:lineRule="auto"/>
      <w:ind w:left="425" w:hanging="425"/>
    </w:pPr>
    <w:rPr>
      <w:b/>
    </w:rPr>
  </w:style>
  <w:style w:type="character" w:customStyle="1" w:styleId="af6">
    <w:name w:val="Нумерация Знак"/>
    <w:basedOn w:val="a5"/>
    <w:link w:val="a2"/>
    <w:uiPriority w:val="6"/>
    <w:rsid w:val="00FF5A82"/>
    <w:rPr>
      <w:rFonts w:ascii="Inter" w:hAnsi="Inter" w:cs="Times New Roman"/>
      <w:sz w:val="30"/>
      <w:szCs w:val="20"/>
      <w:lang w:val="ru-RU" w:eastAsia="en-US"/>
    </w:rPr>
  </w:style>
  <w:style w:type="paragraph" w:styleId="af7">
    <w:name w:val="header"/>
    <w:basedOn w:val="a4"/>
    <w:link w:val="af8"/>
    <w:uiPriority w:val="99"/>
    <w:unhideWhenUsed/>
    <w:rsid w:val="00011909"/>
    <w:pPr>
      <w:tabs>
        <w:tab w:val="center" w:pos="4677"/>
        <w:tab w:val="right" w:pos="9355"/>
      </w:tabs>
      <w:spacing w:line="240" w:lineRule="auto"/>
    </w:pPr>
  </w:style>
  <w:style w:type="character" w:customStyle="1" w:styleId="110">
    <w:name w:val="Заголовок 11 Знак"/>
    <w:basedOn w:val="ae"/>
    <w:link w:val="11"/>
    <w:uiPriority w:val="7"/>
    <w:rsid w:val="004610C2"/>
    <w:rPr>
      <w:rFonts w:ascii="Courier New" w:eastAsia="Calibri" w:hAnsi="Courier New" w:cs="Courier New"/>
      <w:b/>
      <w:sz w:val="20"/>
      <w:szCs w:val="20"/>
      <w:lang w:val="ru-RU" w:eastAsia="en-US"/>
    </w:rPr>
  </w:style>
  <w:style w:type="character" w:customStyle="1" w:styleId="af8">
    <w:name w:val="Верхний колонтитул Знак"/>
    <w:basedOn w:val="a5"/>
    <w:link w:val="af7"/>
    <w:uiPriority w:val="99"/>
    <w:rsid w:val="00011909"/>
  </w:style>
  <w:style w:type="paragraph" w:styleId="af9">
    <w:name w:val="footer"/>
    <w:basedOn w:val="a4"/>
    <w:link w:val="afa"/>
    <w:uiPriority w:val="99"/>
    <w:unhideWhenUsed/>
    <w:rsid w:val="00011909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5"/>
    <w:link w:val="af9"/>
    <w:uiPriority w:val="99"/>
    <w:rsid w:val="00011909"/>
  </w:style>
  <w:style w:type="character" w:styleId="afb">
    <w:name w:val="annotation reference"/>
    <w:basedOn w:val="a5"/>
    <w:uiPriority w:val="99"/>
    <w:semiHidden/>
    <w:unhideWhenUsed/>
    <w:rsid w:val="007D5E7A"/>
    <w:rPr>
      <w:sz w:val="16"/>
      <w:szCs w:val="16"/>
    </w:rPr>
  </w:style>
  <w:style w:type="paragraph" w:styleId="afc">
    <w:name w:val="annotation text"/>
    <w:basedOn w:val="a4"/>
    <w:link w:val="afd"/>
    <w:uiPriority w:val="99"/>
    <w:semiHidden/>
    <w:unhideWhenUsed/>
    <w:rsid w:val="007D5E7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5"/>
    <w:link w:val="afc"/>
    <w:uiPriority w:val="99"/>
    <w:semiHidden/>
    <w:rsid w:val="007D5E7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D5E7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7D5E7A"/>
    <w:rPr>
      <w:b/>
      <w:bCs/>
      <w:sz w:val="20"/>
      <w:szCs w:val="20"/>
    </w:rPr>
  </w:style>
  <w:style w:type="paragraph" w:styleId="aff0">
    <w:name w:val="Balloon Text"/>
    <w:basedOn w:val="a4"/>
    <w:link w:val="aff1"/>
    <w:uiPriority w:val="99"/>
    <w:semiHidden/>
    <w:unhideWhenUsed/>
    <w:rsid w:val="007D5E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5"/>
    <w:link w:val="aff0"/>
    <w:uiPriority w:val="99"/>
    <w:semiHidden/>
    <w:rsid w:val="007D5E7A"/>
    <w:rPr>
      <w:rFonts w:ascii="Segoe UI" w:hAnsi="Segoe UI" w:cs="Segoe UI"/>
      <w:sz w:val="18"/>
      <w:szCs w:val="18"/>
    </w:rPr>
  </w:style>
  <w:style w:type="paragraph" w:customStyle="1" w:styleId="23">
    <w:name w:val="Заголовок 2 (свой)"/>
    <w:basedOn w:val="a4"/>
    <w:link w:val="24"/>
    <w:uiPriority w:val="2"/>
    <w:qFormat/>
    <w:rsid w:val="0003407B"/>
    <w:pPr>
      <w:keepNext/>
      <w:keepLines/>
      <w:spacing w:before="840" w:after="120"/>
      <w:ind w:left="782" w:hanging="357"/>
      <w:contextualSpacing w:val="0"/>
      <w:outlineLvl w:val="1"/>
    </w:pPr>
    <w:rPr>
      <w:rFonts w:ascii="Inter" w:eastAsia="Times New Roman" w:hAnsi="Inter" w:cs="Times New Roman"/>
      <w:b/>
      <w:sz w:val="36"/>
      <w:szCs w:val="36"/>
      <w:lang w:val="ru-RU" w:eastAsia="en-US"/>
    </w:rPr>
  </w:style>
  <w:style w:type="paragraph" w:customStyle="1" w:styleId="30">
    <w:name w:val="Заголовок 3 (свой)"/>
    <w:basedOn w:val="100"/>
    <w:link w:val="32"/>
    <w:uiPriority w:val="3"/>
    <w:qFormat/>
    <w:rsid w:val="00D60E44"/>
    <w:pPr>
      <w:numPr>
        <w:numId w:val="9"/>
      </w:numPr>
      <w:spacing w:line="276" w:lineRule="auto"/>
      <w:ind w:left="714" w:hanging="357"/>
      <w:outlineLvl w:val="2"/>
    </w:pPr>
    <w:rPr>
      <w:rFonts w:ascii="Inter" w:hAnsi="Inter"/>
      <w:sz w:val="32"/>
    </w:rPr>
  </w:style>
  <w:style w:type="character" w:customStyle="1" w:styleId="24">
    <w:name w:val="Заголовок 2 (свой) Знак"/>
    <w:basedOn w:val="a5"/>
    <w:link w:val="23"/>
    <w:uiPriority w:val="2"/>
    <w:rsid w:val="0003407B"/>
    <w:rPr>
      <w:rFonts w:ascii="Inter" w:eastAsia="Times New Roman" w:hAnsi="Inter" w:cs="Times New Roman"/>
      <w:b/>
      <w:sz w:val="36"/>
      <w:szCs w:val="36"/>
      <w:lang w:val="ru-RU" w:eastAsia="en-US"/>
    </w:rPr>
  </w:style>
  <w:style w:type="character" w:customStyle="1" w:styleId="10">
    <w:name w:val="Заголовок 1 Знак"/>
    <w:basedOn w:val="a5"/>
    <w:link w:val="1"/>
    <w:uiPriority w:val="7"/>
    <w:rsid w:val="004610C2"/>
    <w:rPr>
      <w:sz w:val="40"/>
      <w:szCs w:val="40"/>
    </w:rPr>
  </w:style>
  <w:style w:type="character" w:customStyle="1" w:styleId="32">
    <w:name w:val="Заголовок 3 (свой) Знак"/>
    <w:basedOn w:val="101"/>
    <w:link w:val="30"/>
    <w:uiPriority w:val="3"/>
    <w:rsid w:val="00D60E44"/>
    <w:rPr>
      <w:rFonts w:ascii="Inter" w:eastAsiaTheme="majorEastAsia" w:hAnsi="Inter" w:cs="Times New Roman"/>
      <w:b/>
      <w:iCs/>
      <w:color w:val="272727" w:themeColor="text1" w:themeTint="D8"/>
      <w:sz w:val="32"/>
      <w:szCs w:val="20"/>
      <w:lang w:val="ru-RU"/>
    </w:rPr>
  </w:style>
  <w:style w:type="paragraph" w:styleId="aff2">
    <w:name w:val="TOC Heading"/>
    <w:basedOn w:val="1"/>
    <w:next w:val="a4"/>
    <w:uiPriority w:val="39"/>
    <w:unhideWhenUsed/>
    <w:rsid w:val="0048554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2">
    <w:name w:val="toc 1"/>
    <w:basedOn w:val="a4"/>
    <w:next w:val="a4"/>
    <w:autoRedefine/>
    <w:uiPriority w:val="39"/>
    <w:unhideWhenUsed/>
    <w:rsid w:val="00BC48A3"/>
    <w:pPr>
      <w:spacing w:after="100"/>
    </w:pPr>
    <w:rPr>
      <w:rFonts w:ascii="Courier New" w:hAnsi="Courier New"/>
    </w:rPr>
  </w:style>
  <w:style w:type="paragraph" w:styleId="25">
    <w:name w:val="toc 2"/>
    <w:basedOn w:val="a4"/>
    <w:next w:val="a4"/>
    <w:autoRedefine/>
    <w:uiPriority w:val="39"/>
    <w:unhideWhenUsed/>
    <w:rsid w:val="00BC48A3"/>
    <w:pPr>
      <w:spacing w:after="100"/>
      <w:ind w:left="220"/>
    </w:pPr>
    <w:rPr>
      <w:rFonts w:ascii="Courier New" w:hAnsi="Courier New"/>
    </w:rPr>
  </w:style>
  <w:style w:type="paragraph" w:styleId="33">
    <w:name w:val="toc 3"/>
    <w:basedOn w:val="a4"/>
    <w:next w:val="a4"/>
    <w:autoRedefine/>
    <w:uiPriority w:val="39"/>
    <w:unhideWhenUsed/>
    <w:rsid w:val="00BC48A3"/>
    <w:pPr>
      <w:spacing w:after="100"/>
      <w:ind w:left="440"/>
    </w:pPr>
    <w:rPr>
      <w:rFonts w:ascii="Courier New" w:hAnsi="Courier New"/>
    </w:rPr>
  </w:style>
  <w:style w:type="character" w:styleId="aff3">
    <w:name w:val="Hyperlink"/>
    <w:basedOn w:val="a5"/>
    <w:uiPriority w:val="99"/>
    <w:unhideWhenUsed/>
    <w:rsid w:val="0048554E"/>
    <w:rPr>
      <w:color w:val="0000FF" w:themeColor="hyperlink"/>
      <w:u w:val="single"/>
    </w:rPr>
  </w:style>
  <w:style w:type="paragraph" w:styleId="42">
    <w:name w:val="toc 4"/>
    <w:basedOn w:val="a4"/>
    <w:next w:val="a4"/>
    <w:autoRedefine/>
    <w:uiPriority w:val="39"/>
    <w:unhideWhenUsed/>
    <w:rsid w:val="00BC48A3"/>
    <w:pPr>
      <w:spacing w:after="100"/>
      <w:ind w:left="660"/>
    </w:pPr>
    <w:rPr>
      <w:rFonts w:ascii="Courier New" w:hAnsi="Courier New"/>
    </w:rPr>
  </w:style>
  <w:style w:type="paragraph" w:customStyle="1" w:styleId="a0">
    <w:name w:val="Маркированный список (свой)"/>
    <w:basedOn w:val="aa"/>
    <w:link w:val="aff4"/>
    <w:uiPriority w:val="5"/>
    <w:qFormat/>
    <w:rsid w:val="0003407B"/>
    <w:pPr>
      <w:numPr>
        <w:numId w:val="10"/>
      </w:numPr>
      <w:spacing w:after="120"/>
      <w:jc w:val="both"/>
    </w:pPr>
    <w:rPr>
      <w:rFonts w:ascii="Inter" w:eastAsia="+mn-ea" w:hAnsi="Inter" w:cs="Times New Roman"/>
      <w:sz w:val="30"/>
      <w:szCs w:val="30"/>
      <w:lang w:val="ru-RU"/>
    </w:rPr>
  </w:style>
  <w:style w:type="character" w:customStyle="1" w:styleId="aff4">
    <w:name w:val="Маркированный список (свой) Знак"/>
    <w:basedOn w:val="ab"/>
    <w:link w:val="a0"/>
    <w:uiPriority w:val="5"/>
    <w:rsid w:val="0003407B"/>
    <w:rPr>
      <w:rFonts w:ascii="Inter" w:eastAsia="+mn-ea" w:hAnsi="Inter" w:cs="Times New Roman"/>
      <w:sz w:val="30"/>
      <w:szCs w:val="30"/>
      <w:lang w:val="ru-RU"/>
    </w:rPr>
  </w:style>
  <w:style w:type="paragraph" w:customStyle="1" w:styleId="13">
    <w:name w:val="Заголовок 1 (свой)"/>
    <w:basedOn w:val="a4"/>
    <w:link w:val="14"/>
    <w:uiPriority w:val="1"/>
    <w:qFormat/>
    <w:rsid w:val="00BC48A3"/>
    <w:pPr>
      <w:spacing w:before="360" w:after="120"/>
      <w:contextualSpacing w:val="0"/>
      <w:jc w:val="both"/>
      <w:outlineLvl w:val="0"/>
    </w:pPr>
    <w:rPr>
      <w:rFonts w:ascii="Courier New" w:eastAsia="Calibri" w:hAnsi="Courier New" w:cs="Times New Roman"/>
      <w:b/>
      <w:szCs w:val="20"/>
      <w:lang w:val="ru-RU" w:eastAsia="en-US"/>
    </w:rPr>
  </w:style>
  <w:style w:type="paragraph" w:customStyle="1" w:styleId="40">
    <w:name w:val="Заголовок 4 (свой)"/>
    <w:basedOn w:val="11"/>
    <w:link w:val="43"/>
    <w:uiPriority w:val="4"/>
    <w:qFormat/>
    <w:rsid w:val="00D60E44"/>
    <w:pPr>
      <w:numPr>
        <w:ilvl w:val="1"/>
        <w:numId w:val="29"/>
      </w:numPr>
      <w:spacing w:before="240" w:after="120" w:line="276" w:lineRule="auto"/>
      <w:outlineLvl w:val="3"/>
    </w:pPr>
  </w:style>
  <w:style w:type="character" w:customStyle="1" w:styleId="14">
    <w:name w:val="Заголовок 1 (свой) Знак"/>
    <w:basedOn w:val="a5"/>
    <w:link w:val="13"/>
    <w:uiPriority w:val="1"/>
    <w:rsid w:val="004610C2"/>
    <w:rPr>
      <w:rFonts w:ascii="Courier New" w:eastAsia="Calibri" w:hAnsi="Courier New" w:cs="Times New Roman"/>
      <w:b/>
      <w:szCs w:val="20"/>
      <w:lang w:val="ru-RU" w:eastAsia="en-US"/>
    </w:rPr>
  </w:style>
  <w:style w:type="paragraph" w:styleId="51">
    <w:name w:val="toc 5"/>
    <w:basedOn w:val="a4"/>
    <w:next w:val="a4"/>
    <w:autoRedefine/>
    <w:uiPriority w:val="39"/>
    <w:semiHidden/>
    <w:unhideWhenUsed/>
    <w:rsid w:val="00BC48A3"/>
    <w:pPr>
      <w:spacing w:after="100"/>
      <w:ind w:left="880"/>
    </w:pPr>
    <w:rPr>
      <w:rFonts w:ascii="Courier New" w:hAnsi="Courier New"/>
    </w:rPr>
  </w:style>
  <w:style w:type="paragraph" w:styleId="60">
    <w:name w:val="toc 6"/>
    <w:basedOn w:val="a4"/>
    <w:next w:val="a4"/>
    <w:autoRedefine/>
    <w:uiPriority w:val="39"/>
    <w:semiHidden/>
    <w:unhideWhenUsed/>
    <w:rsid w:val="00BC48A3"/>
    <w:pPr>
      <w:spacing w:after="100"/>
      <w:ind w:left="1100"/>
    </w:pPr>
    <w:rPr>
      <w:rFonts w:ascii="Courier New" w:hAnsi="Courier New"/>
    </w:rPr>
  </w:style>
  <w:style w:type="paragraph" w:styleId="71">
    <w:name w:val="toc 7"/>
    <w:basedOn w:val="a4"/>
    <w:next w:val="a4"/>
    <w:autoRedefine/>
    <w:uiPriority w:val="39"/>
    <w:semiHidden/>
    <w:unhideWhenUsed/>
    <w:rsid w:val="00BC48A3"/>
    <w:pPr>
      <w:spacing w:after="100"/>
      <w:ind w:left="1320"/>
    </w:pPr>
    <w:rPr>
      <w:rFonts w:ascii="Courier New" w:hAnsi="Courier New"/>
    </w:rPr>
  </w:style>
  <w:style w:type="paragraph" w:styleId="81">
    <w:name w:val="toc 8"/>
    <w:basedOn w:val="a4"/>
    <w:next w:val="a4"/>
    <w:autoRedefine/>
    <w:uiPriority w:val="39"/>
    <w:semiHidden/>
    <w:unhideWhenUsed/>
    <w:rsid w:val="00BC48A3"/>
    <w:pPr>
      <w:spacing w:after="100"/>
      <w:ind w:left="1540"/>
    </w:pPr>
    <w:rPr>
      <w:rFonts w:ascii="Courier New" w:hAnsi="Courier New"/>
    </w:rPr>
  </w:style>
  <w:style w:type="paragraph" w:styleId="91">
    <w:name w:val="toc 9"/>
    <w:basedOn w:val="a4"/>
    <w:next w:val="a4"/>
    <w:autoRedefine/>
    <w:uiPriority w:val="39"/>
    <w:semiHidden/>
    <w:unhideWhenUsed/>
    <w:rsid w:val="00BC48A3"/>
    <w:pPr>
      <w:spacing w:after="100"/>
      <w:ind w:left="1760"/>
    </w:pPr>
    <w:rPr>
      <w:rFonts w:ascii="Courier New" w:hAnsi="Courier New"/>
    </w:rPr>
  </w:style>
  <w:style w:type="character" w:customStyle="1" w:styleId="43">
    <w:name w:val="Заголовок 4 (свой) Знак"/>
    <w:basedOn w:val="110"/>
    <w:link w:val="40"/>
    <w:uiPriority w:val="4"/>
    <w:rsid w:val="004610C2"/>
    <w:rPr>
      <w:rFonts w:ascii="Courier New" w:eastAsia="Calibri" w:hAnsi="Courier New" w:cs="Courier New"/>
      <w:b/>
      <w:sz w:val="20"/>
      <w:szCs w:val="20"/>
      <w:lang w:val="ru-RU" w:eastAsia="en-US"/>
    </w:rPr>
  </w:style>
  <w:style w:type="paragraph" w:customStyle="1" w:styleId="aff5">
    <w:name w:val="Картинка"/>
    <w:basedOn w:val="ad"/>
    <w:link w:val="aff6"/>
    <w:uiPriority w:val="7"/>
    <w:qFormat/>
    <w:rsid w:val="00CD3109"/>
    <w:pPr>
      <w:ind w:firstLine="0"/>
      <w:jc w:val="center"/>
    </w:pPr>
    <w:rPr>
      <w:noProof/>
      <w:lang w:eastAsia="ru-RU"/>
    </w:rPr>
  </w:style>
  <w:style w:type="paragraph" w:customStyle="1" w:styleId="aff7">
    <w:name w:val="Подпись картинки"/>
    <w:basedOn w:val="aff5"/>
    <w:link w:val="aff8"/>
    <w:qFormat/>
    <w:rsid w:val="00857966"/>
  </w:style>
  <w:style w:type="character" w:customStyle="1" w:styleId="aff6">
    <w:name w:val="Картинка Знак"/>
    <w:basedOn w:val="ae"/>
    <w:link w:val="aff5"/>
    <w:uiPriority w:val="7"/>
    <w:rsid w:val="00CD3109"/>
    <w:rPr>
      <w:rFonts w:ascii="Courier New" w:eastAsia="Calibri" w:hAnsi="Courier New" w:cs="Courier New"/>
      <w:noProof/>
      <w:sz w:val="20"/>
      <w:szCs w:val="20"/>
      <w:lang w:val="ru-RU" w:eastAsia="en-US"/>
    </w:rPr>
  </w:style>
  <w:style w:type="character" w:customStyle="1" w:styleId="aff8">
    <w:name w:val="Подпись картинки Знак"/>
    <w:basedOn w:val="a5"/>
    <w:link w:val="aff7"/>
    <w:rsid w:val="00857966"/>
    <w:rPr>
      <w:rFonts w:ascii="Courier New" w:eastAsia="Calibri" w:hAnsi="Courier New" w:cs="Courier New"/>
      <w:noProof/>
      <w:sz w:val="20"/>
      <w:szCs w:val="20"/>
      <w:lang w:val="ru-RU"/>
    </w:rPr>
  </w:style>
  <w:style w:type="character" w:styleId="aff9">
    <w:name w:val="Strong"/>
    <w:basedOn w:val="a5"/>
    <w:uiPriority w:val="22"/>
    <w:qFormat/>
    <w:rsid w:val="00E66E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ty(Share)\11.%20&#1048;&#1058;\03.%20&#1048;&#1058;-&#1058;&#1045;&#1054;&#1056;-&#1048;&#1057;&#1055;&#1055;&#1056;\&#1048;&#1089;&#1093;&#1086;&#1076;&#1085;&#1080;&#1082;&#1080;\&#1058;&#1077;&#1086;&#1088;&#1080;&#1103;%20&#1085;&#1072;%20&#1080;&#1084;&#1087;&#1086;&#1088;&#1090;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78358-F4A9-49ED-84B8-4769CBDF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Уткин</dc:creator>
  <cp:keywords/>
  <dc:description/>
  <cp:lastModifiedBy>Evgexa_Sugrob</cp:lastModifiedBy>
  <cp:revision>2</cp:revision>
  <cp:lastPrinted>2024-05-13T08:12:00Z</cp:lastPrinted>
  <dcterms:created xsi:type="dcterms:W3CDTF">2024-06-05T07:11:00Z</dcterms:created>
  <dcterms:modified xsi:type="dcterms:W3CDTF">2024-08-29T08:05:00Z</dcterms:modified>
</cp:coreProperties>
</file>